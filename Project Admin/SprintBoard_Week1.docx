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A7" w:rsidRDefault="00FD5C3A" w:rsidP="00DE1F4C">
      <w:pPr>
        <w:pStyle w:val="Subtitle"/>
      </w:pPr>
      <w:r>
        <w:t xml:space="preserve">Weekly </w:t>
      </w:r>
      <w:r w:rsidR="00DE1F4C">
        <w:t>Sprint BoaRDS</w:t>
      </w:r>
    </w:p>
    <w:tbl>
      <w:tblPr>
        <w:tblW w:w="42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1476"/>
        <w:gridCol w:w="1460"/>
        <w:gridCol w:w="1459"/>
        <w:gridCol w:w="1459"/>
        <w:gridCol w:w="1459"/>
        <w:gridCol w:w="1453"/>
      </w:tblGrid>
      <w:tr w:rsidR="00DE1F4C" w:rsidTr="00DE1F4C">
        <w:tc>
          <w:tcPr>
            <w:tcW w:w="842" w:type="pct"/>
            <w:vAlign w:val="bottom"/>
          </w:tcPr>
          <w:p w:rsidR="00DE1F4C" w:rsidRDefault="00DE1F4C">
            <w:pPr>
              <w:pStyle w:val="Days"/>
            </w:pPr>
          </w:p>
        </w:tc>
        <w:tc>
          <w:tcPr>
            <w:tcW w:w="833" w:type="pct"/>
            <w:vAlign w:val="bottom"/>
          </w:tcPr>
          <w:p w:rsidR="00DE1F4C" w:rsidRDefault="00DE1F4C">
            <w:pPr>
              <w:pStyle w:val="Days"/>
            </w:pPr>
          </w:p>
        </w:tc>
        <w:tc>
          <w:tcPr>
            <w:tcW w:w="832" w:type="pct"/>
          </w:tcPr>
          <w:p w:rsidR="00DE1F4C" w:rsidRDefault="00DE1F4C">
            <w:pPr>
              <w:pStyle w:val="Days"/>
            </w:pPr>
          </w:p>
        </w:tc>
        <w:tc>
          <w:tcPr>
            <w:tcW w:w="832" w:type="pct"/>
            <w:vAlign w:val="bottom"/>
          </w:tcPr>
          <w:p w:rsidR="00DE1F4C" w:rsidRDefault="00DE1F4C">
            <w:pPr>
              <w:pStyle w:val="Days"/>
            </w:pPr>
          </w:p>
        </w:tc>
        <w:tc>
          <w:tcPr>
            <w:tcW w:w="832" w:type="pct"/>
            <w:vAlign w:val="bottom"/>
          </w:tcPr>
          <w:p w:rsidR="00DE1F4C" w:rsidRDefault="00DE1F4C">
            <w:pPr>
              <w:pStyle w:val="Days"/>
            </w:pPr>
          </w:p>
        </w:tc>
        <w:tc>
          <w:tcPr>
            <w:tcW w:w="830" w:type="pct"/>
            <w:vAlign w:val="bottom"/>
          </w:tcPr>
          <w:p w:rsidR="00DE1F4C" w:rsidRDefault="00DE1F4C">
            <w:pPr>
              <w:pStyle w:val="Days"/>
            </w:pPr>
          </w:p>
        </w:tc>
      </w:tr>
    </w:tbl>
    <w:p w:rsidR="00C96FA7" w:rsidRDefault="00C96FA7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C96FA7" w:rsidTr="00C9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C96FA7" w:rsidRDefault="005376D3" w:rsidP="005376D3">
            <w:r>
              <w:t>Week 9 – 2/5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A7" w:rsidTr="00C96FA7">
        <w:tc>
          <w:tcPr>
            <w:tcW w:w="1007" w:type="pct"/>
          </w:tcPr>
          <w:p w:rsidR="00C96FA7" w:rsidRDefault="00E11C59">
            <w:r>
              <w:t>Peter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E11C59">
            <w:r>
              <w:t>Blake</w:t>
            </w:r>
          </w:p>
        </w:tc>
        <w:tc>
          <w:tcPr>
            <w:tcW w:w="998" w:type="pct"/>
          </w:tcPr>
          <w:p w:rsidR="00C96FA7" w:rsidRDefault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E11C59">
            <w:r>
              <w:t>Anna</w:t>
            </w:r>
          </w:p>
        </w:tc>
        <w:tc>
          <w:tcPr>
            <w:tcW w:w="998" w:type="pct"/>
          </w:tcPr>
          <w:p w:rsidR="00C96FA7" w:rsidRDefault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Kaylen</w:t>
            </w:r>
          </w:p>
        </w:tc>
      </w:tr>
      <w:tr w:rsidR="00C96FA7" w:rsidTr="00C96FA7">
        <w:tc>
          <w:tcPr>
            <w:tcW w:w="1007" w:type="pct"/>
          </w:tcPr>
          <w:p w:rsidR="00C96FA7" w:rsidRDefault="004E4006" w:rsidP="004E4006">
            <w:r>
              <w:t>- Maze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4E4006" w:rsidP="004E4006">
            <w:r>
              <w:t>- AMazingGame</w:t>
            </w:r>
          </w:p>
        </w:tc>
        <w:tc>
          <w:tcPr>
            <w:tcW w:w="998" w:type="pct"/>
          </w:tcPr>
          <w:p w:rsidR="00C96FA7" w:rsidRDefault="004E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AMazingGame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4E4006">
            <w:r>
              <w:t>- Maze</w:t>
            </w:r>
          </w:p>
        </w:tc>
        <w:tc>
          <w:tcPr>
            <w:tcW w:w="998" w:type="pct"/>
          </w:tcPr>
          <w:p w:rsidR="00C96FA7" w:rsidRDefault="004E4006" w:rsidP="004E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 UML</w:t>
            </w:r>
          </w:p>
        </w:tc>
      </w:tr>
      <w:tr w:rsidR="00C96FA7" w:rsidTr="00C96FA7">
        <w:tc>
          <w:tcPr>
            <w:tcW w:w="1007" w:type="pct"/>
          </w:tcPr>
          <w:p w:rsidR="00C96FA7" w:rsidRDefault="004E4006" w:rsidP="004E4006">
            <w:r>
              <w:t>- Player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4E4006" w:rsidP="004E4006">
            <w:r>
              <w:t>- Player</w:t>
            </w:r>
          </w:p>
        </w:tc>
        <w:tc>
          <w:tcPr>
            <w:tcW w:w="998" w:type="pct"/>
          </w:tcPr>
          <w:p w:rsidR="00C96FA7" w:rsidRDefault="004E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Tile</w:t>
            </w:r>
          </w:p>
        </w:tc>
      </w:tr>
      <w:tr w:rsidR="00C96FA7" w:rsidTr="00C96FA7">
        <w:tc>
          <w:tcPr>
            <w:tcW w:w="1007" w:type="pct"/>
          </w:tcPr>
          <w:p w:rsidR="00C96FA7" w:rsidRDefault="00C96FA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4E4006" w:rsidP="004E4006">
            <w:r>
              <w:t xml:space="preserve">- </w:t>
            </w:r>
            <w:r w:rsidR="007B73F8">
              <w:t>Stubs</w:t>
            </w:r>
          </w:p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A7" w:rsidTr="00C96FA7">
        <w:tc>
          <w:tcPr>
            <w:tcW w:w="1007" w:type="pct"/>
          </w:tcPr>
          <w:p w:rsidR="00C96FA7" w:rsidRDefault="00C96FA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FA7" w:rsidRDefault="00C96FA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C96FA7" w:rsidTr="00C9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top w:val="single" w:sz="4" w:space="0" w:color="8FB931" w:themeColor="accent2"/>
              <w:left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C96FA7" w:rsidRDefault="005376D3" w:rsidP="005376D3">
            <w:r>
              <w:t xml:space="preserve">Week </w:t>
            </w:r>
            <w:r w:rsidR="00E11C59">
              <w:t>10 – 9/5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C96FA7" w:rsidRDefault="00C96FA7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C96FA7" w:rsidRDefault="00C96FA7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r>
              <w:t>Peter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Blake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Anna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Kaylen</w:t>
            </w:r>
          </w:p>
        </w:tc>
      </w:tr>
      <w:tr w:rsidR="00E11C59" w:rsidTr="00C96FA7">
        <w:tc>
          <w:tcPr>
            <w:tcW w:w="1007" w:type="pct"/>
          </w:tcPr>
          <w:p w:rsidR="00E11C59" w:rsidRDefault="004025B8" w:rsidP="00E11C59">
            <w:r>
              <w:t>- 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4025B8" w:rsidP="00E11C59">
            <w:r>
              <w:t>- Maze GUI</w:t>
            </w:r>
          </w:p>
        </w:tc>
        <w:tc>
          <w:tcPr>
            <w:tcW w:w="998" w:type="pct"/>
          </w:tcPr>
          <w:p w:rsidR="00E11C59" w:rsidRDefault="004025B8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Game/Menu GUI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4025B8" w:rsidP="00E11C59">
            <w:r>
              <w:t>- Coins</w:t>
            </w:r>
          </w:p>
        </w:tc>
        <w:tc>
          <w:tcPr>
            <w:tcW w:w="998" w:type="pct"/>
          </w:tcPr>
          <w:p w:rsidR="00E11C59" w:rsidRDefault="004025B8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Misc. GUI help</w:t>
            </w:r>
          </w:p>
        </w:tc>
      </w:tr>
      <w:tr w:rsidR="00E11C59" w:rsidTr="00C96FA7">
        <w:tc>
          <w:tcPr>
            <w:tcW w:w="1007" w:type="pct"/>
          </w:tcPr>
          <w:p w:rsidR="00E11C59" w:rsidRDefault="004025B8" w:rsidP="00E11C59">
            <w:r>
              <w:t>- Entities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4025B8" w:rsidP="00E11C59">
            <w:r>
              <w:t>- Entities</w:t>
            </w:r>
          </w:p>
        </w:tc>
        <w:tc>
          <w:tcPr>
            <w:tcW w:w="998" w:type="pct"/>
          </w:tcPr>
          <w:p w:rsidR="00E11C59" w:rsidRDefault="004025B8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Testing </w:t>
            </w: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B9712D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Gantt Chart</w:t>
            </w: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FA7" w:rsidRDefault="00C96FA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C96FA7" w:rsidTr="00C9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left w:val="single" w:sz="4" w:space="0" w:color="F78303" w:themeColor="accent3"/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C96FA7" w:rsidRDefault="00E11C59" w:rsidP="00E11C59">
            <w:r>
              <w:t>Week 11 – 16/5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C96FA7" w:rsidRDefault="00C96FA7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C96FA7" w:rsidRDefault="00C96FA7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E11C59" w:rsidTr="00C96FA7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r>
              <w:t>Peter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Blake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Anna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Kaylen</w:t>
            </w:r>
          </w:p>
        </w:tc>
      </w:tr>
      <w:tr w:rsidR="00E11C59" w:rsidTr="00C96FA7">
        <w:tc>
          <w:tcPr>
            <w:tcW w:w="1007" w:type="pct"/>
          </w:tcPr>
          <w:p w:rsidR="00E11C59" w:rsidRDefault="004025B8" w:rsidP="00E11C59">
            <w:r>
              <w:t>- Player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4025B8" w:rsidP="00E11C59">
            <w:r>
              <w:t>- Maze GUI</w:t>
            </w:r>
          </w:p>
        </w:tc>
        <w:tc>
          <w:tcPr>
            <w:tcW w:w="998" w:type="pct"/>
          </w:tcPr>
          <w:p w:rsidR="00E11C59" w:rsidRDefault="004025B8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Game/Menu GUI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4025B8" w:rsidP="00E11C59">
            <w:r>
              <w:t>- Graphics</w:t>
            </w:r>
          </w:p>
        </w:tc>
        <w:tc>
          <w:tcPr>
            <w:tcW w:w="998" w:type="pct"/>
          </w:tcPr>
          <w:p w:rsidR="00E11C59" w:rsidRDefault="00B9712D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Update UML</w:t>
            </w: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B9712D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Documentation</w:t>
            </w: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B9712D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Misc help</w:t>
            </w: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FA7" w:rsidRDefault="00C96FA7">
      <w:pPr>
        <w:pStyle w:val="TableSpace"/>
      </w:pPr>
    </w:p>
    <w:p w:rsidR="00C96FA7" w:rsidRDefault="00C96FA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C96FA7" w:rsidTr="00C9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left w:val="single" w:sz="4" w:space="0" w:color="A053A5" w:themeColor="accent5"/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C96FA7" w:rsidRDefault="00E11C59" w:rsidP="00E11C59">
            <w:r>
              <w:t>Week 12 – 23/5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C96FA7" w:rsidRDefault="00C96FA7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C96FA7" w:rsidRPr="00E11C59" w:rsidRDefault="00E11C59" w:rsidP="00E11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11C59">
              <w:rPr>
                <w:u w:val="single"/>
              </w:rPr>
              <w:t>DUE 27/5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C96FA7" w:rsidRDefault="00C96FA7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A053A5" w:themeColor="accent5"/>
            </w:tcBorders>
            <w:shd w:val="clear" w:color="auto" w:fill="A053A5" w:themeFill="accent5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r>
              <w:t>Peter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Blake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Anna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Kaylen</w:t>
            </w: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FA7" w:rsidRDefault="00C96FA7">
      <w:pPr>
        <w:pStyle w:val="TableSpace"/>
      </w:pPr>
    </w:p>
    <w:p w:rsidR="00C96FA7" w:rsidRDefault="00C96FA7"/>
    <w:sectPr w:rsidR="00C96FA7">
      <w:footerReference w:type="default" r:id="rId9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2DE" w:rsidRDefault="00F252DE">
      <w:pPr>
        <w:spacing w:before="0" w:after="0"/>
      </w:pPr>
      <w:r>
        <w:separator/>
      </w:r>
    </w:p>
  </w:endnote>
  <w:endnote w:type="continuationSeparator" w:id="0">
    <w:p w:rsidR="00F252DE" w:rsidRDefault="00F252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FA7" w:rsidRDefault="00FD5C3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E1F4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2DE" w:rsidRDefault="00F252DE">
      <w:pPr>
        <w:spacing w:before="0" w:after="0"/>
      </w:pPr>
      <w:r>
        <w:separator/>
      </w:r>
    </w:p>
  </w:footnote>
  <w:footnote w:type="continuationSeparator" w:id="0">
    <w:p w:rsidR="00F252DE" w:rsidRDefault="00F252D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64BF"/>
    <w:multiLevelType w:val="hybridMultilevel"/>
    <w:tmpl w:val="5908F8AC"/>
    <w:lvl w:ilvl="0" w:tplc="3F10B77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039C"/>
    <w:multiLevelType w:val="hybridMultilevel"/>
    <w:tmpl w:val="AA2497B8"/>
    <w:lvl w:ilvl="0" w:tplc="ED8E1CA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DCC"/>
    <w:multiLevelType w:val="hybridMultilevel"/>
    <w:tmpl w:val="D038A8E4"/>
    <w:lvl w:ilvl="0" w:tplc="437ECD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1E40"/>
    <w:multiLevelType w:val="hybridMultilevel"/>
    <w:tmpl w:val="A462C7A6"/>
    <w:lvl w:ilvl="0" w:tplc="8ED4C9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55F5"/>
    <w:multiLevelType w:val="hybridMultilevel"/>
    <w:tmpl w:val="67E2DE06"/>
    <w:lvl w:ilvl="0" w:tplc="35A8D53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70E26"/>
    <w:multiLevelType w:val="hybridMultilevel"/>
    <w:tmpl w:val="9AFC4372"/>
    <w:lvl w:ilvl="0" w:tplc="443C0C9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149D5"/>
    <w:multiLevelType w:val="hybridMultilevel"/>
    <w:tmpl w:val="DD50D8D8"/>
    <w:lvl w:ilvl="0" w:tplc="6CEACAD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94A1F"/>
    <w:multiLevelType w:val="hybridMultilevel"/>
    <w:tmpl w:val="0950A6D4"/>
    <w:lvl w:ilvl="0" w:tplc="204C4DB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4C"/>
    <w:rsid w:val="0001622F"/>
    <w:rsid w:val="004025B8"/>
    <w:rsid w:val="00453FDC"/>
    <w:rsid w:val="004A2F7A"/>
    <w:rsid w:val="004E4006"/>
    <w:rsid w:val="005376D3"/>
    <w:rsid w:val="007B73F8"/>
    <w:rsid w:val="00B518DD"/>
    <w:rsid w:val="00B9712D"/>
    <w:rsid w:val="00C96FA7"/>
    <w:rsid w:val="00DE1F4C"/>
    <w:rsid w:val="00E11C59"/>
    <w:rsid w:val="00EB29E3"/>
    <w:rsid w:val="00F252DE"/>
    <w:rsid w:val="00F94CC6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277F-DF60-47FC-8E07-6E35B80C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4E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len\AppData\Roaming\Microsoft\Templates\Weekly%20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4EA8A0-EC1F-462E-88E9-CC4E71FB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Kaylen Payer</dc:creator>
  <cp:keywords/>
  <cp:lastModifiedBy>Kaylen Payer</cp:lastModifiedBy>
  <cp:revision>2</cp:revision>
  <dcterms:created xsi:type="dcterms:W3CDTF">2016-05-18T01:29:00Z</dcterms:created>
  <dcterms:modified xsi:type="dcterms:W3CDTF">2016-05-18T01:29:00Z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